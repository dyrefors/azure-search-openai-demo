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F46A" w14:textId="77777777" w:rsidR="00850478" w:rsidRPr="005218C7" w:rsidRDefault="00132896">
      <w:pPr>
        <w:pStyle w:val="Textkrper"/>
        <w:tabs>
          <w:tab w:val="left" w:pos="2835"/>
          <w:tab w:val="left" w:pos="4962"/>
        </w:tabs>
        <w:spacing w:line="336" w:lineRule="auto"/>
        <w:jc w:val="center"/>
        <w:rPr>
          <w:rFonts w:ascii="Verdana" w:hAnsi="Verdana"/>
          <w:b/>
          <w:sz w:val="28"/>
          <w:szCs w:val="28"/>
          <w:lang w:val="es-ES"/>
        </w:rPr>
      </w:pPr>
      <w:r w:rsidRPr="005218C7">
        <w:rPr>
          <w:rFonts w:ascii="Verdana" w:hAnsi="Verdana"/>
          <w:b/>
          <w:sz w:val="28"/>
          <w:szCs w:val="28"/>
          <w:lang w:val="es-ES"/>
        </w:rPr>
        <w:t xml:space="preserve">Datos </w:t>
      </w:r>
      <w:r w:rsidR="00966206" w:rsidRPr="005218C7">
        <w:rPr>
          <w:rFonts w:ascii="Verdana" w:hAnsi="Verdana"/>
          <w:b/>
          <w:sz w:val="28"/>
          <w:szCs w:val="28"/>
          <w:lang w:val="es-ES"/>
        </w:rPr>
        <w:t xml:space="preserve">de la cuenta bancaria </w:t>
      </w:r>
      <w:r w:rsidRPr="005218C7">
        <w:rPr>
          <w:rFonts w:ascii="Verdana" w:hAnsi="Verdana"/>
          <w:b/>
          <w:sz w:val="28"/>
          <w:szCs w:val="28"/>
          <w:lang w:val="es-ES"/>
        </w:rPr>
        <w:t xml:space="preserve">para los pagos a </w:t>
      </w:r>
      <w:r w:rsidR="00E17EB2" w:rsidRPr="005218C7">
        <w:rPr>
          <w:rFonts w:ascii="Verdana" w:hAnsi="Verdana"/>
          <w:b/>
          <w:sz w:val="28"/>
          <w:szCs w:val="28"/>
          <w:lang w:val="es-ES"/>
        </w:rPr>
        <w:t xml:space="preserve">los socios </w:t>
      </w:r>
      <w:r w:rsidR="00966206" w:rsidRPr="005218C7">
        <w:rPr>
          <w:rFonts w:ascii="Verdana" w:hAnsi="Verdana"/>
          <w:b/>
          <w:sz w:val="28"/>
          <w:szCs w:val="28"/>
          <w:lang w:val="es-ES"/>
        </w:rPr>
        <w:t xml:space="preserve">de CBM </w:t>
      </w:r>
    </w:p>
    <w:p w14:paraId="3F304BAB" w14:textId="77777777" w:rsidR="003D6765" w:rsidRPr="005218C7" w:rsidRDefault="003D6765" w:rsidP="00064008">
      <w:pPr>
        <w:pStyle w:val="Textkrper"/>
        <w:tabs>
          <w:tab w:val="left" w:pos="2835"/>
          <w:tab w:val="left" w:pos="4962"/>
        </w:tabs>
        <w:spacing w:line="336" w:lineRule="auto"/>
        <w:jc w:val="center"/>
        <w:rPr>
          <w:rFonts w:ascii="Verdana" w:hAnsi="Verdana"/>
          <w:b/>
          <w:szCs w:val="24"/>
          <w:lang w:val="es-ES"/>
        </w:rPr>
      </w:pPr>
    </w:p>
    <w:tbl>
      <w:tblPr>
        <w:tblW w:w="11143" w:type="dxa"/>
        <w:tblLayout w:type="fixed"/>
        <w:tblLook w:val="04A0" w:firstRow="1" w:lastRow="0" w:firstColumn="1" w:lastColumn="0" w:noHBand="0" w:noVBand="1"/>
      </w:tblPr>
      <w:tblGrid>
        <w:gridCol w:w="5670"/>
        <w:gridCol w:w="5473"/>
      </w:tblGrid>
      <w:tr w:rsidR="005742C8" w:rsidRPr="00FF57A1" w14:paraId="64792D5F" w14:textId="77777777" w:rsidTr="008D7CF2">
        <w:tc>
          <w:tcPr>
            <w:tcW w:w="5670" w:type="dxa"/>
          </w:tcPr>
          <w:p w14:paraId="3AD3ABB3" w14:textId="47AD75ED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Cuenta bancaria</w:t>
            </w:r>
            <w:r w:rsidR="005218C7" w:rsidRPr="005218C7">
              <w:rPr>
                <w:rFonts w:ascii="Verdana" w:hAnsi="Verdana"/>
                <w:sz w:val="22"/>
                <w:szCs w:val="22"/>
                <w:lang w:val="es-ES"/>
              </w:rPr>
              <w:t xml:space="preserve"> para </w:t>
            </w:r>
            <w:r w:rsidR="005218C7" w:rsidRPr="005218C7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nuevo</w:t>
            </w:r>
            <w:r w:rsidR="005218C7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F33205" w:rsidRPr="005218C7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contrato</w:t>
            </w:r>
            <w:r w:rsidR="005742C8"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  <w:r w:rsidR="005742C8" w:rsidRPr="005218C7">
              <w:rPr>
                <w:rFonts w:ascii="Verdana" w:hAnsi="Verdana"/>
                <w:sz w:val="22"/>
                <w:szCs w:val="22"/>
                <w:lang w:val="es-ES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84517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3" w:type="dxa"/>
              </w:tcPr>
              <w:p w14:paraId="656EBDEE" w14:textId="77777777" w:rsidR="00850478" w:rsidRDefault="00132896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5742C8" w:rsidRPr="00FF57A1" w14:paraId="6DB2964E" w14:textId="77777777" w:rsidTr="005742C8">
        <w:tc>
          <w:tcPr>
            <w:tcW w:w="5670" w:type="dxa"/>
          </w:tcPr>
          <w:p w14:paraId="17CE9485" w14:textId="77777777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 xml:space="preserve">Cambio 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de cuenta bancaria autorizada</w:t>
            </w:r>
            <w:r w:rsidR="005742C8"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  <w:r w:rsidR="005742C8" w:rsidRPr="005218C7">
              <w:rPr>
                <w:rFonts w:ascii="Verdana" w:hAnsi="Verdana"/>
                <w:sz w:val="22"/>
                <w:szCs w:val="22"/>
                <w:lang w:val="es-ES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1854492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3" w:type="dxa"/>
              </w:tcPr>
              <w:p w14:paraId="6B246138" w14:textId="77777777" w:rsidR="00850478" w:rsidRDefault="00132896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</w:tbl>
    <w:p w14:paraId="773D1D01" w14:textId="77777777" w:rsidR="007272F9" w:rsidRPr="00372D36" w:rsidRDefault="007272F9" w:rsidP="00064008">
      <w:pPr>
        <w:pStyle w:val="Textkrper"/>
        <w:tabs>
          <w:tab w:val="left" w:pos="2835"/>
          <w:tab w:val="left" w:pos="4962"/>
        </w:tabs>
        <w:spacing w:line="336" w:lineRule="auto"/>
        <w:jc w:val="center"/>
        <w:rPr>
          <w:rFonts w:ascii="Verdana" w:hAnsi="Verdana"/>
          <w:b/>
          <w:szCs w:val="24"/>
          <w:lang w:val="en-GB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6232"/>
        <w:gridCol w:w="3828"/>
      </w:tblGrid>
      <w:tr w:rsidR="00966206" w:rsidRPr="00FF57A1" w14:paraId="3500EEAF" w14:textId="77777777" w:rsidTr="004A190B">
        <w:tc>
          <w:tcPr>
            <w:tcW w:w="6232" w:type="dxa"/>
          </w:tcPr>
          <w:p w14:paraId="7E8E9423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Nombre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 xml:space="preserve"> del </w:t>
            </w:r>
            <w:proofErr w:type="spellStart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proyecto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</w:tc>
        <w:tc>
          <w:tcPr>
            <w:tcW w:w="3828" w:type="dxa"/>
          </w:tcPr>
          <w:p w14:paraId="3ED60EC2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966206" w:rsidRPr="00FF57A1" w14:paraId="1AB645B9" w14:textId="77777777" w:rsidTr="004A190B">
        <w:tc>
          <w:tcPr>
            <w:tcW w:w="6232" w:type="dxa"/>
          </w:tcPr>
          <w:p w14:paraId="7FD190FA" w14:textId="77777777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Número de proyecto:</w:t>
            </w:r>
          </w:p>
          <w:p w14:paraId="25B3CC1F" w14:textId="77777777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Nombre del socio:</w:t>
            </w:r>
          </w:p>
          <w:p w14:paraId="7DAA7A21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Número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de socio:</w:t>
            </w:r>
          </w:p>
        </w:tc>
        <w:tc>
          <w:tcPr>
            <w:tcW w:w="3828" w:type="dxa"/>
          </w:tcPr>
          <w:p w14:paraId="101C3F06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26AA868C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76F879A1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355F0E59" w14:textId="77777777" w:rsidR="002728BE" w:rsidRPr="00FF57A1" w:rsidRDefault="002728BE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</w:tr>
      <w:tr w:rsidR="00424444" w:rsidRPr="00B85761" w14:paraId="1F25C14E" w14:textId="77777777" w:rsidTr="004A190B">
        <w:tc>
          <w:tcPr>
            <w:tcW w:w="6232" w:type="dxa"/>
          </w:tcPr>
          <w:p w14:paraId="01EDA615" w14:textId="366C1865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b/>
                <w:sz w:val="22"/>
                <w:szCs w:val="22"/>
                <w:lang w:val="es-ES"/>
              </w:rPr>
              <w:t>Nombre completo del titular de la cuenta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</w:p>
        </w:tc>
        <w:tc>
          <w:tcPr>
            <w:tcW w:w="3828" w:type="dxa"/>
          </w:tcPr>
          <w:p w14:paraId="191A4069" w14:textId="45FC1B0D" w:rsidR="00850478" w:rsidRDefault="00132896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left="405" w:hanging="425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2E1C93FB" w14:textId="77777777" w:rsidTr="004A190B">
        <w:tc>
          <w:tcPr>
            <w:tcW w:w="6232" w:type="dxa"/>
          </w:tcPr>
          <w:p w14:paraId="23EF4DEE" w14:textId="77777777" w:rsidR="00850B91" w:rsidRDefault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Dirección postal del titular/b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uzón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de correo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</w:p>
          <w:p w14:paraId="7A4CDC67" w14:textId="77777777" w:rsidR="00850B91" w:rsidRDefault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Style w:val="ng-star-inserted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Código postal del titular</w:t>
            </w:r>
            <w:r w:rsidRPr="005218C7">
              <w:rPr>
                <w:rStyle w:val="ng-star-inserted"/>
                <w:lang w:val="es-ES"/>
              </w:rPr>
              <w:t>:</w:t>
            </w:r>
          </w:p>
          <w:p w14:paraId="7F683396" w14:textId="7F304826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Ciudad:</w:t>
            </w:r>
          </w:p>
          <w:p w14:paraId="0232D00C" w14:textId="207681AD" w:rsidR="00850478" w:rsidRPr="00850B91" w:rsidRDefault="000601BA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País:</w:t>
            </w:r>
          </w:p>
        </w:tc>
        <w:tc>
          <w:tcPr>
            <w:tcW w:w="3828" w:type="dxa"/>
          </w:tcPr>
          <w:p w14:paraId="72640B7D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03199DEC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08CC1352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6D2B3852" w14:textId="7DCF55BA" w:rsidR="00424444" w:rsidRPr="00FF57A1" w:rsidRDefault="00132896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850B91" w:rsidRPr="00850B91" w14:paraId="482E2A8B" w14:textId="77777777" w:rsidTr="004A190B">
        <w:tc>
          <w:tcPr>
            <w:tcW w:w="6232" w:type="dxa"/>
          </w:tcPr>
          <w:p w14:paraId="1D024E9C" w14:textId="77777777" w:rsidR="00850B91" w:rsidRDefault="00850B91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 xml:space="preserve">Número de cuenta </w:t>
            </w:r>
            <w:r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o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Pr="005218C7"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  <w:t>IBAN:</w:t>
            </w:r>
          </w:p>
          <w:p w14:paraId="68CC3ECD" w14:textId="2737A6AF" w:rsidR="00850B91" w:rsidRDefault="00850B91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 xml:space="preserve">(Número internacional de cuenta bancaria) </w:t>
            </w:r>
          </w:p>
        </w:tc>
        <w:tc>
          <w:tcPr>
            <w:tcW w:w="3828" w:type="dxa"/>
          </w:tcPr>
          <w:p w14:paraId="55C763A5" w14:textId="77777777" w:rsidR="00850B91" w:rsidRDefault="00850B91" w:rsidP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7E9228A4" w14:textId="77777777" w:rsidR="00850B91" w:rsidRPr="00FF57A1" w:rsidRDefault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</w:tr>
      <w:tr w:rsidR="00850B91" w:rsidRPr="00850B91" w14:paraId="6D1409BA" w14:textId="77777777" w:rsidTr="004A190B">
        <w:trPr>
          <w:trHeight w:val="865"/>
        </w:trPr>
        <w:tc>
          <w:tcPr>
            <w:tcW w:w="6232" w:type="dxa"/>
          </w:tcPr>
          <w:p w14:paraId="1459BE74" w14:textId="0A0364F5" w:rsidR="00850B91" w:rsidRDefault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proofErr w:type="spellStart"/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>Moneda</w:t>
            </w:r>
            <w:proofErr w:type="spellEnd"/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 xml:space="preserve"> de la </w:t>
            </w:r>
            <w:proofErr w:type="spellStart"/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>cuenta</w:t>
            </w:r>
            <w:proofErr w:type="spellEnd"/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</w:tc>
        <w:tc>
          <w:tcPr>
            <w:tcW w:w="3828" w:type="dxa"/>
          </w:tcPr>
          <w:p w14:paraId="51EC30AC" w14:textId="49DF4FED" w:rsidR="00850B91" w:rsidRPr="00FF57A1" w:rsidRDefault="00850B91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1EE63FA5" w14:textId="77777777" w:rsidTr="004A190B">
        <w:tc>
          <w:tcPr>
            <w:tcW w:w="6232" w:type="dxa"/>
          </w:tcPr>
          <w:p w14:paraId="1965D722" w14:textId="68C4A596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proofErr w:type="spellStart"/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Nombre</w:t>
            </w:r>
            <w:proofErr w:type="spellEnd"/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completo</w:t>
            </w:r>
            <w:proofErr w:type="spellEnd"/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 del </w:t>
            </w:r>
            <w:r w:rsidR="005218C7">
              <w:rPr>
                <w:rFonts w:ascii="Verdana" w:hAnsi="Verdana"/>
                <w:b/>
                <w:sz w:val="22"/>
                <w:szCs w:val="22"/>
                <w:lang w:val="en-GB"/>
              </w:rPr>
              <w:t>b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anco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</w:tc>
        <w:tc>
          <w:tcPr>
            <w:tcW w:w="3828" w:type="dxa"/>
          </w:tcPr>
          <w:p w14:paraId="72FAE9BF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DC4BEA" w:rsidRPr="009870C8" w14:paraId="0F2B9E51" w14:textId="77777777" w:rsidTr="004A190B">
        <w:tc>
          <w:tcPr>
            <w:tcW w:w="6232" w:type="dxa"/>
          </w:tcPr>
          <w:p w14:paraId="3B282AEB" w14:textId="592C6B2D" w:rsidR="00DC4BEA" w:rsidRPr="00FF57A1" w:rsidRDefault="00DC4BEA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>N</w:t>
            </w:r>
            <w:r w:rsidR="009870C8" w:rsidRPr="009870C8">
              <w:rPr>
                <w:rFonts w:ascii="Verdana" w:hAnsi="Verdana"/>
                <w:b/>
                <w:sz w:val="22"/>
                <w:szCs w:val="22"/>
                <w:lang w:val="en-GB"/>
              </w:rPr>
              <w:t>ombre</w:t>
            </w:r>
            <w:proofErr w:type="spellEnd"/>
            <w:r w:rsidR="009870C8" w:rsidRPr="009870C8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 de la </w:t>
            </w:r>
            <w:proofErr w:type="spellStart"/>
            <w:r w:rsidR="009870C8" w:rsidRPr="009870C8">
              <w:rPr>
                <w:rFonts w:ascii="Verdana" w:hAnsi="Verdana"/>
                <w:b/>
                <w:sz w:val="22"/>
                <w:szCs w:val="22"/>
                <w:lang w:val="en-GB"/>
              </w:rPr>
              <w:t>cuenta</w:t>
            </w:r>
            <w:proofErr w:type="spellEnd"/>
            <w:r w:rsidR="009870C8">
              <w:rPr>
                <w:rFonts w:ascii="Verdana" w:hAnsi="Verdana"/>
                <w:b/>
                <w:sz w:val="22"/>
                <w:szCs w:val="22"/>
                <w:lang w:val="en-GB"/>
              </w:rPr>
              <w:t>:</w:t>
            </w:r>
          </w:p>
        </w:tc>
        <w:tc>
          <w:tcPr>
            <w:tcW w:w="3828" w:type="dxa"/>
          </w:tcPr>
          <w:p w14:paraId="0F035DA1" w14:textId="714356E9" w:rsidR="00DC4BEA" w:rsidRPr="00FF57A1" w:rsidRDefault="009870C8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07514710" w14:textId="77777777" w:rsidTr="004A190B">
        <w:tc>
          <w:tcPr>
            <w:tcW w:w="6232" w:type="dxa"/>
          </w:tcPr>
          <w:p w14:paraId="02246F24" w14:textId="77777777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Nombre/Código de la sucursal:</w:t>
            </w:r>
          </w:p>
        </w:tc>
        <w:tc>
          <w:tcPr>
            <w:tcW w:w="3828" w:type="dxa"/>
          </w:tcPr>
          <w:p w14:paraId="4AC87585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09FB2024" w14:textId="77777777" w:rsidTr="004A190B">
        <w:tc>
          <w:tcPr>
            <w:tcW w:w="6232" w:type="dxa"/>
          </w:tcPr>
          <w:p w14:paraId="541FEFD4" w14:textId="27C6D01B" w:rsidR="00850478" w:rsidRDefault="00132896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fr-FR"/>
              </w:rPr>
            </w:pPr>
            <w:proofErr w:type="spellStart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>Código</w:t>
            </w:r>
            <w:proofErr w:type="spellEnd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>bancario</w:t>
            </w:r>
            <w:proofErr w:type="spellEnd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>nacional</w:t>
            </w:r>
            <w:proofErr w:type="spellEnd"/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 xml:space="preserve"> </w:t>
            </w:r>
            <w:r w:rsidRPr="00F41E09">
              <w:rPr>
                <w:rFonts w:ascii="Verdana" w:hAnsi="Verdana"/>
                <w:sz w:val="18"/>
                <w:szCs w:val="18"/>
                <w:lang w:val="fr-FR"/>
              </w:rPr>
              <w:t>(</w:t>
            </w:r>
            <w:r w:rsidR="001753F9" w:rsidRPr="00F41E09">
              <w:rPr>
                <w:rFonts w:ascii="Verdana" w:hAnsi="Verdana"/>
                <w:sz w:val="18"/>
                <w:szCs w:val="18"/>
                <w:lang w:val="fr-FR"/>
              </w:rPr>
              <w:t>SC, IFSC, ABA, etc.</w:t>
            </w:r>
            <w:proofErr w:type="gramStart"/>
            <w:r w:rsidR="001753F9" w:rsidRPr="00F41E09">
              <w:rPr>
                <w:rFonts w:ascii="Verdana" w:hAnsi="Verdana"/>
                <w:sz w:val="18"/>
                <w:szCs w:val="18"/>
                <w:lang w:val="fr-FR"/>
              </w:rPr>
              <w:t>):</w:t>
            </w:r>
            <w:proofErr w:type="gramEnd"/>
          </w:p>
        </w:tc>
        <w:tc>
          <w:tcPr>
            <w:tcW w:w="3828" w:type="dxa"/>
          </w:tcPr>
          <w:p w14:paraId="684068A3" w14:textId="66CF044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38A7EC46" w14:textId="77777777" w:rsidTr="004A190B">
        <w:trPr>
          <w:trHeight w:val="446"/>
        </w:trPr>
        <w:tc>
          <w:tcPr>
            <w:tcW w:w="6232" w:type="dxa"/>
          </w:tcPr>
          <w:p w14:paraId="2C58E51C" w14:textId="723217FC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 xml:space="preserve">Código Swift </w:t>
            </w:r>
            <w:r w:rsidR="00D03689" w:rsidRPr="005218C7">
              <w:rPr>
                <w:rFonts w:ascii="Verdana" w:hAnsi="Verdana"/>
                <w:sz w:val="22"/>
                <w:szCs w:val="22"/>
                <w:lang w:val="es-ES"/>
              </w:rPr>
              <w:t>/BIC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</w:p>
        </w:tc>
        <w:tc>
          <w:tcPr>
            <w:tcW w:w="3828" w:type="dxa"/>
          </w:tcPr>
          <w:p w14:paraId="78C50042" w14:textId="415EB22C" w:rsidR="00850478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7367ECB9" w14:textId="77777777" w:rsidTr="004A190B">
        <w:tc>
          <w:tcPr>
            <w:tcW w:w="6232" w:type="dxa"/>
          </w:tcPr>
          <w:p w14:paraId="1C326E9A" w14:textId="77777777" w:rsidR="00253D83" w:rsidRPr="005218C7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Dirección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 xml:space="preserve"> del banco/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b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uzón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de correo</w:t>
            </w: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</w:p>
          <w:p w14:paraId="634EA5EC" w14:textId="55C9D4B9" w:rsidR="00253D83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Código postal del banco:</w:t>
            </w:r>
          </w:p>
          <w:p w14:paraId="1D1FFC7E" w14:textId="5B404425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Ciudad</w:t>
            </w:r>
            <w:r w:rsidR="00E53C89" w:rsidRPr="005218C7">
              <w:rPr>
                <w:rFonts w:ascii="Verdana" w:hAnsi="Verdana"/>
                <w:sz w:val="22"/>
                <w:szCs w:val="22"/>
                <w:lang w:val="es-ES"/>
              </w:rPr>
              <w:t>:</w:t>
            </w:r>
          </w:p>
          <w:p w14:paraId="6F26370D" w14:textId="78B6181F" w:rsidR="00850478" w:rsidRPr="005218C7" w:rsidRDefault="00424444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País:</w:t>
            </w:r>
          </w:p>
        </w:tc>
        <w:tc>
          <w:tcPr>
            <w:tcW w:w="3828" w:type="dxa"/>
          </w:tcPr>
          <w:p w14:paraId="281AE04A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44F70AEF" w14:textId="77777777" w:rsidR="00253D83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5B72928D" w14:textId="1789E14C" w:rsidR="00253D83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2A1B4662" w14:textId="2EDABC29" w:rsidR="00850478" w:rsidRDefault="00253D83" w:rsidP="00253D83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24444" w:rsidRPr="00FF57A1" w14:paraId="370A6BC2" w14:textId="77777777" w:rsidTr="004A190B">
        <w:tc>
          <w:tcPr>
            <w:tcW w:w="6232" w:type="dxa"/>
          </w:tcPr>
          <w:p w14:paraId="74F16E37" w14:textId="77777777" w:rsidR="00850478" w:rsidRPr="005218C7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s-ES"/>
              </w:rPr>
            </w:pPr>
            <w:r w:rsidRPr="005218C7">
              <w:rPr>
                <w:rFonts w:ascii="Verdana" w:hAnsi="Verdana"/>
                <w:sz w:val="22"/>
                <w:szCs w:val="22"/>
                <w:lang w:val="es-ES"/>
              </w:rPr>
              <w:t>Persona de contacto en el Banco:</w:t>
            </w:r>
          </w:p>
        </w:tc>
        <w:tc>
          <w:tcPr>
            <w:tcW w:w="3828" w:type="dxa"/>
          </w:tcPr>
          <w:p w14:paraId="6D1E1B4E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44504F" w:rsidRPr="00FF57A1" w14:paraId="177220BF" w14:textId="77777777" w:rsidTr="004A190B">
        <w:tc>
          <w:tcPr>
            <w:tcW w:w="6232" w:type="dxa"/>
          </w:tcPr>
          <w:p w14:paraId="1CE52B3A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 xml:space="preserve">Se </w:t>
            </w:r>
            <w:proofErr w:type="spellStart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adjunta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extracto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bancario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924339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828" w:type="dxa"/>
              </w:tcPr>
              <w:p w14:paraId="1EB817B4" w14:textId="77777777" w:rsidR="00850478" w:rsidRDefault="00132896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1753F9" w:rsidRPr="00FF57A1" w14:paraId="78EE5B72" w14:textId="77777777" w:rsidTr="004A190B">
        <w:trPr>
          <w:trHeight w:val="1223"/>
        </w:trPr>
        <w:tc>
          <w:tcPr>
            <w:tcW w:w="6232" w:type="dxa"/>
          </w:tcPr>
          <w:p w14:paraId="105EF663" w14:textId="77777777" w:rsidR="00AC5ECF" w:rsidRDefault="00AC5ECF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  <w:p w14:paraId="261EF3E1" w14:textId="77777777" w:rsidR="0022410A" w:rsidRPr="00FF57A1" w:rsidRDefault="0022410A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  <w:tc>
          <w:tcPr>
            <w:tcW w:w="3828" w:type="dxa"/>
          </w:tcPr>
          <w:p w14:paraId="0C7ED642" w14:textId="77777777" w:rsidR="001753F9" w:rsidRPr="00FF57A1" w:rsidRDefault="001753F9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</w:tr>
      <w:tr w:rsidR="001753F9" w:rsidRPr="00FF57A1" w14:paraId="4C1256E7" w14:textId="77777777" w:rsidTr="004A190B">
        <w:tc>
          <w:tcPr>
            <w:tcW w:w="6232" w:type="dxa"/>
          </w:tcPr>
          <w:p w14:paraId="6B370A77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Nombre y fecha: </w:t>
            </w:r>
          </w:p>
        </w:tc>
        <w:tc>
          <w:tcPr>
            <w:tcW w:w="3828" w:type="dxa"/>
          </w:tcPr>
          <w:p w14:paraId="3999605B" w14:textId="77777777" w:rsidR="00850478" w:rsidRDefault="00132896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A27375" w:rsidRPr="00FF57A1" w14:paraId="7CD5ABF1" w14:textId="77777777" w:rsidTr="004A190B">
        <w:tc>
          <w:tcPr>
            <w:tcW w:w="6232" w:type="dxa"/>
          </w:tcPr>
          <w:p w14:paraId="769CBF92" w14:textId="77777777" w:rsidR="00850478" w:rsidRDefault="00FA3DA2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Firma </w:t>
            </w:r>
            <w:r w:rsidR="00112B55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y sello </w:t>
            </w: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>autorizados:</w:t>
            </w:r>
          </w:p>
        </w:tc>
        <w:tc>
          <w:tcPr>
            <w:tcW w:w="3828" w:type="dxa"/>
          </w:tcPr>
          <w:p w14:paraId="766E3434" w14:textId="77777777" w:rsidR="00A27375" w:rsidRPr="00FF57A1" w:rsidRDefault="00A27375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</w:tr>
    </w:tbl>
    <w:p w14:paraId="2C3242E6" w14:textId="77777777" w:rsidR="00C375FF" w:rsidRPr="00FF57A1" w:rsidRDefault="00C375FF" w:rsidP="00A60F9C">
      <w:pPr>
        <w:tabs>
          <w:tab w:val="left" w:pos="4962"/>
        </w:tabs>
        <w:rPr>
          <w:lang w:val="en-GB"/>
        </w:rPr>
      </w:pPr>
    </w:p>
    <w:sectPr w:rsidR="00C375FF" w:rsidRPr="00FF57A1" w:rsidSect="00183616">
      <w:headerReference w:type="default" r:id="rId10"/>
      <w:footerReference w:type="default" r:id="rId11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D96A" w14:textId="77777777" w:rsidR="00F2243E" w:rsidRDefault="00F2243E" w:rsidP="00E36E1E">
      <w:pPr>
        <w:spacing w:after="0" w:line="240" w:lineRule="auto"/>
      </w:pPr>
      <w:r>
        <w:separator/>
      </w:r>
    </w:p>
  </w:endnote>
  <w:endnote w:type="continuationSeparator" w:id="0">
    <w:p w14:paraId="3A675162" w14:textId="77777777" w:rsidR="00F2243E" w:rsidRDefault="00F2243E" w:rsidP="00E36E1E">
      <w:pPr>
        <w:spacing w:after="0" w:line="240" w:lineRule="auto"/>
      </w:pPr>
      <w:r>
        <w:continuationSeparator/>
      </w:r>
    </w:p>
  </w:endnote>
  <w:endnote w:type="continuationNotice" w:id="1">
    <w:p w14:paraId="1B436005" w14:textId="77777777" w:rsidR="00F2243E" w:rsidRDefault="00F224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2A74" w14:textId="77777777" w:rsidR="00850478" w:rsidRPr="005218C7" w:rsidRDefault="00132896">
    <w:pPr>
      <w:pStyle w:val="Fuzeile"/>
      <w:spacing w:after="0" w:line="240" w:lineRule="auto"/>
      <w:rPr>
        <w:sz w:val="20"/>
        <w:lang w:val="es-ES"/>
      </w:rPr>
    </w:pPr>
    <w:r w:rsidRPr="005218C7">
      <w:rPr>
        <w:color w:val="C4141B"/>
        <w:sz w:val="20"/>
        <w:lang w:val="es-ES"/>
      </w:rPr>
      <w:t xml:space="preserve">CBM </w:t>
    </w:r>
    <w:r w:rsidR="00CD0FFD" w:rsidRPr="005218C7">
      <w:rPr>
        <w:color w:val="C4141B"/>
        <w:sz w:val="20"/>
        <w:lang w:val="es-ES"/>
      </w:rPr>
      <w:t>Christian Blind Mission e.V.</w:t>
    </w:r>
    <w:r w:rsidRPr="005218C7">
      <w:rPr>
        <w:color w:val="C00000"/>
        <w:sz w:val="20"/>
        <w:lang w:val="es-ES"/>
      </w:rPr>
      <w:t xml:space="preserve">● </w:t>
    </w:r>
    <w:r w:rsidRPr="005218C7">
      <w:rPr>
        <w:sz w:val="20"/>
        <w:szCs w:val="20"/>
        <w:lang w:val="es-ES"/>
      </w:rPr>
      <w:t>Gestión de transacciones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77CE" w14:textId="77777777" w:rsidR="00F2243E" w:rsidRDefault="00F2243E" w:rsidP="00E36E1E">
      <w:pPr>
        <w:spacing w:after="0" w:line="240" w:lineRule="auto"/>
      </w:pPr>
      <w:r>
        <w:separator/>
      </w:r>
    </w:p>
  </w:footnote>
  <w:footnote w:type="continuationSeparator" w:id="0">
    <w:p w14:paraId="0325B084" w14:textId="77777777" w:rsidR="00F2243E" w:rsidRDefault="00F2243E" w:rsidP="00E36E1E">
      <w:pPr>
        <w:spacing w:after="0" w:line="240" w:lineRule="auto"/>
      </w:pPr>
      <w:r>
        <w:continuationSeparator/>
      </w:r>
    </w:p>
  </w:footnote>
  <w:footnote w:type="continuationNotice" w:id="1">
    <w:p w14:paraId="646284BF" w14:textId="77777777" w:rsidR="00F2243E" w:rsidRDefault="00F224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E5D0" w14:textId="77777777" w:rsidR="00850478" w:rsidRPr="005218C7" w:rsidRDefault="00132896">
    <w:pPr>
      <w:pStyle w:val="Kopfzeile"/>
      <w:spacing w:after="0" w:line="240" w:lineRule="auto"/>
      <w:rPr>
        <w:sz w:val="20"/>
        <w:szCs w:val="20"/>
        <w:lang w:val="es-ES"/>
      </w:rPr>
    </w:pPr>
    <w:r>
      <w:rPr>
        <w:noProof/>
        <w:color w:val="C4141B"/>
        <w:sz w:val="20"/>
        <w:lang w:val="en-US"/>
      </w:rPr>
      <w:drawing>
        <wp:anchor distT="0" distB="0" distL="114300" distR="114300" simplePos="0" relativeHeight="251658240" behindDoc="1" locked="0" layoutInCell="1" allowOverlap="1" wp14:anchorId="0C54A907" wp14:editId="26E52D6A">
          <wp:simplePos x="0" y="0"/>
          <wp:positionH relativeFrom="column">
            <wp:posOffset>5265396</wp:posOffset>
          </wp:positionH>
          <wp:positionV relativeFrom="paragraph">
            <wp:posOffset>-294843</wp:posOffset>
          </wp:positionV>
          <wp:extent cx="1204215" cy="75247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421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1DEA" w:rsidRPr="005218C7">
      <w:rPr>
        <w:color w:val="C4141B"/>
        <w:sz w:val="20"/>
        <w:lang w:val="es-ES"/>
      </w:rPr>
      <w:t xml:space="preserve">CBM </w:t>
    </w:r>
    <w:r w:rsidR="00EF5266" w:rsidRPr="005218C7">
      <w:rPr>
        <w:color w:val="C4141B"/>
        <w:sz w:val="20"/>
        <w:lang w:val="es-ES"/>
      </w:rPr>
      <w:t>Christian Blind Mission e.V.</w:t>
    </w:r>
    <w:r w:rsidR="00B11DEA" w:rsidRPr="005218C7">
      <w:rPr>
        <w:color w:val="C00000"/>
        <w:sz w:val="20"/>
        <w:lang w:val="es-ES"/>
      </w:rPr>
      <w:t xml:space="preserve"> ● </w:t>
    </w:r>
    <w:r w:rsidR="00B11DEA" w:rsidRPr="005218C7">
      <w:rPr>
        <w:sz w:val="20"/>
        <w:szCs w:val="20"/>
        <w:lang w:val="es-ES"/>
      </w:rPr>
      <w:t>Gestión de transacciones</w:t>
    </w:r>
  </w:p>
  <w:p w14:paraId="274A2731" w14:textId="689AC275" w:rsidR="00850478" w:rsidRPr="005218C7" w:rsidRDefault="00132896">
    <w:pPr>
      <w:pStyle w:val="Kopfzeile"/>
      <w:spacing w:after="0" w:line="240" w:lineRule="auto"/>
      <w:rPr>
        <w:sz w:val="20"/>
        <w:szCs w:val="20"/>
        <w:lang w:val="es-ES"/>
      </w:rPr>
    </w:pPr>
    <w:r w:rsidRPr="005218C7">
      <w:rPr>
        <w:sz w:val="20"/>
        <w:szCs w:val="20"/>
        <w:lang w:val="es-ES"/>
      </w:rPr>
      <w:t xml:space="preserve">Datos de la cuenta bancaria, versión </w:t>
    </w:r>
    <w:r w:rsidR="003402A7" w:rsidRPr="005218C7">
      <w:rPr>
        <w:sz w:val="20"/>
        <w:szCs w:val="20"/>
        <w:lang w:val="es-ES"/>
      </w:rPr>
      <w:t>1</w:t>
    </w:r>
    <w:r w:rsidR="00850B91">
      <w:rPr>
        <w:sz w:val="20"/>
        <w:szCs w:val="20"/>
        <w:lang w:val="es-ES"/>
      </w:rPr>
      <w:t>1</w:t>
    </w:r>
    <w:r w:rsidRPr="005218C7">
      <w:rPr>
        <w:sz w:val="20"/>
        <w:szCs w:val="20"/>
        <w:lang w:val="es-ES"/>
      </w:rPr>
      <w:t xml:space="preserve">.0 a partir de </w:t>
    </w:r>
    <w:r w:rsidR="003402A7" w:rsidRPr="005218C7">
      <w:rPr>
        <w:sz w:val="20"/>
        <w:szCs w:val="20"/>
        <w:lang w:val="es-ES"/>
      </w:rPr>
      <w:t>0</w:t>
    </w:r>
    <w:r w:rsidR="00850B91">
      <w:rPr>
        <w:sz w:val="20"/>
        <w:szCs w:val="20"/>
        <w:lang w:val="es-ES"/>
      </w:rPr>
      <w:t>3</w:t>
    </w:r>
    <w:r w:rsidR="003402A7" w:rsidRPr="005218C7">
      <w:rPr>
        <w:sz w:val="20"/>
        <w:szCs w:val="20"/>
        <w:lang w:val="es-ES"/>
      </w:rPr>
      <w:t>/2023</w:t>
    </w:r>
  </w:p>
  <w:p w14:paraId="62CE5957" w14:textId="77777777" w:rsidR="00FF57A1" w:rsidRPr="005218C7" w:rsidRDefault="00FF57A1" w:rsidP="00174962">
    <w:pPr>
      <w:pStyle w:val="Kopfzeile"/>
      <w:spacing w:after="0" w:line="240" w:lineRule="auto"/>
      <w:rPr>
        <w:sz w:val="18"/>
        <w:szCs w:val="18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61"/>
    <w:rsid w:val="000005A3"/>
    <w:rsid w:val="00003F91"/>
    <w:rsid w:val="00031D9E"/>
    <w:rsid w:val="00033CB0"/>
    <w:rsid w:val="0004079F"/>
    <w:rsid w:val="00041CAB"/>
    <w:rsid w:val="00046E4D"/>
    <w:rsid w:val="000601BA"/>
    <w:rsid w:val="00064008"/>
    <w:rsid w:val="00095EDE"/>
    <w:rsid w:val="000A4A86"/>
    <w:rsid w:val="000B4034"/>
    <w:rsid w:val="00112B55"/>
    <w:rsid w:val="00132896"/>
    <w:rsid w:val="001330DE"/>
    <w:rsid w:val="001346B9"/>
    <w:rsid w:val="00145A40"/>
    <w:rsid w:val="0015637F"/>
    <w:rsid w:val="00170B4D"/>
    <w:rsid w:val="00174962"/>
    <w:rsid w:val="001753F9"/>
    <w:rsid w:val="00183616"/>
    <w:rsid w:val="001936AC"/>
    <w:rsid w:val="001A027E"/>
    <w:rsid w:val="001C41A1"/>
    <w:rsid w:val="001D7D6D"/>
    <w:rsid w:val="001E15B1"/>
    <w:rsid w:val="001E52BA"/>
    <w:rsid w:val="0022330B"/>
    <w:rsid w:val="0022410A"/>
    <w:rsid w:val="002272A6"/>
    <w:rsid w:val="0023128C"/>
    <w:rsid w:val="00237684"/>
    <w:rsid w:val="00252517"/>
    <w:rsid w:val="00252D86"/>
    <w:rsid w:val="00253D83"/>
    <w:rsid w:val="00261BC5"/>
    <w:rsid w:val="00265A8F"/>
    <w:rsid w:val="002728BE"/>
    <w:rsid w:val="002841DB"/>
    <w:rsid w:val="002A00CC"/>
    <w:rsid w:val="002C7E7F"/>
    <w:rsid w:val="002D09B5"/>
    <w:rsid w:val="002D4765"/>
    <w:rsid w:val="002E1EA2"/>
    <w:rsid w:val="002E321D"/>
    <w:rsid w:val="002E63EA"/>
    <w:rsid w:val="002F100B"/>
    <w:rsid w:val="00324245"/>
    <w:rsid w:val="00324AD4"/>
    <w:rsid w:val="00325693"/>
    <w:rsid w:val="00334D4E"/>
    <w:rsid w:val="003402A7"/>
    <w:rsid w:val="0035492D"/>
    <w:rsid w:val="003615B0"/>
    <w:rsid w:val="00372D36"/>
    <w:rsid w:val="0039674E"/>
    <w:rsid w:val="003B2E55"/>
    <w:rsid w:val="003C471D"/>
    <w:rsid w:val="003D4655"/>
    <w:rsid w:val="003D6765"/>
    <w:rsid w:val="003E349E"/>
    <w:rsid w:val="003F58F7"/>
    <w:rsid w:val="00400545"/>
    <w:rsid w:val="00400A66"/>
    <w:rsid w:val="00416A01"/>
    <w:rsid w:val="00424444"/>
    <w:rsid w:val="00427121"/>
    <w:rsid w:val="0044504F"/>
    <w:rsid w:val="00456C8E"/>
    <w:rsid w:val="004651FE"/>
    <w:rsid w:val="00471DC1"/>
    <w:rsid w:val="00474E03"/>
    <w:rsid w:val="0047560B"/>
    <w:rsid w:val="004836F5"/>
    <w:rsid w:val="004A190B"/>
    <w:rsid w:val="004B5BD9"/>
    <w:rsid w:val="004C0242"/>
    <w:rsid w:val="004D76EE"/>
    <w:rsid w:val="004D7E0B"/>
    <w:rsid w:val="004F40FA"/>
    <w:rsid w:val="005055D8"/>
    <w:rsid w:val="0051251B"/>
    <w:rsid w:val="005218C7"/>
    <w:rsid w:val="00526C53"/>
    <w:rsid w:val="00532C86"/>
    <w:rsid w:val="00533AC7"/>
    <w:rsid w:val="005345EC"/>
    <w:rsid w:val="00542EC5"/>
    <w:rsid w:val="00554A61"/>
    <w:rsid w:val="00564C86"/>
    <w:rsid w:val="005742C8"/>
    <w:rsid w:val="00574E6B"/>
    <w:rsid w:val="005E0C45"/>
    <w:rsid w:val="005E0F4C"/>
    <w:rsid w:val="005E37E9"/>
    <w:rsid w:val="005F1B95"/>
    <w:rsid w:val="00601F84"/>
    <w:rsid w:val="006056B6"/>
    <w:rsid w:val="006058FC"/>
    <w:rsid w:val="00630FDC"/>
    <w:rsid w:val="00637163"/>
    <w:rsid w:val="006A5089"/>
    <w:rsid w:val="006B0E9A"/>
    <w:rsid w:val="006B2ECE"/>
    <w:rsid w:val="006D1ADF"/>
    <w:rsid w:val="006D4628"/>
    <w:rsid w:val="006D7623"/>
    <w:rsid w:val="006E7B58"/>
    <w:rsid w:val="006E7D9E"/>
    <w:rsid w:val="00703544"/>
    <w:rsid w:val="007055C0"/>
    <w:rsid w:val="00715043"/>
    <w:rsid w:val="00721449"/>
    <w:rsid w:val="00725262"/>
    <w:rsid w:val="007272F9"/>
    <w:rsid w:val="00757ACA"/>
    <w:rsid w:val="00765732"/>
    <w:rsid w:val="007A119D"/>
    <w:rsid w:val="007C56F1"/>
    <w:rsid w:val="007E63F4"/>
    <w:rsid w:val="008006E1"/>
    <w:rsid w:val="00820A3B"/>
    <w:rsid w:val="00835ECB"/>
    <w:rsid w:val="00836D74"/>
    <w:rsid w:val="00843DC0"/>
    <w:rsid w:val="00850478"/>
    <w:rsid w:val="00850B91"/>
    <w:rsid w:val="008574D6"/>
    <w:rsid w:val="00875628"/>
    <w:rsid w:val="00881ED4"/>
    <w:rsid w:val="008853A9"/>
    <w:rsid w:val="00893704"/>
    <w:rsid w:val="008E4832"/>
    <w:rsid w:val="008F6C52"/>
    <w:rsid w:val="009064FE"/>
    <w:rsid w:val="0092074F"/>
    <w:rsid w:val="00927055"/>
    <w:rsid w:val="00956E07"/>
    <w:rsid w:val="00957137"/>
    <w:rsid w:val="00966206"/>
    <w:rsid w:val="00975DBA"/>
    <w:rsid w:val="00982C15"/>
    <w:rsid w:val="009870C8"/>
    <w:rsid w:val="00991F39"/>
    <w:rsid w:val="009A14DC"/>
    <w:rsid w:val="009B24DA"/>
    <w:rsid w:val="009C6798"/>
    <w:rsid w:val="009D2567"/>
    <w:rsid w:val="009E7C16"/>
    <w:rsid w:val="00A11C78"/>
    <w:rsid w:val="00A15AA8"/>
    <w:rsid w:val="00A27375"/>
    <w:rsid w:val="00A443C2"/>
    <w:rsid w:val="00A51872"/>
    <w:rsid w:val="00A531B5"/>
    <w:rsid w:val="00A60B07"/>
    <w:rsid w:val="00A60F9C"/>
    <w:rsid w:val="00A6797D"/>
    <w:rsid w:val="00A71CBF"/>
    <w:rsid w:val="00A727B6"/>
    <w:rsid w:val="00AB777C"/>
    <w:rsid w:val="00AC5ECF"/>
    <w:rsid w:val="00AD13F7"/>
    <w:rsid w:val="00AE4A47"/>
    <w:rsid w:val="00B11DEA"/>
    <w:rsid w:val="00B12A78"/>
    <w:rsid w:val="00B15059"/>
    <w:rsid w:val="00B1667C"/>
    <w:rsid w:val="00B460EE"/>
    <w:rsid w:val="00B63CC8"/>
    <w:rsid w:val="00B65765"/>
    <w:rsid w:val="00B710B7"/>
    <w:rsid w:val="00B85761"/>
    <w:rsid w:val="00BA20BA"/>
    <w:rsid w:val="00BC3F85"/>
    <w:rsid w:val="00BC45E6"/>
    <w:rsid w:val="00C055D0"/>
    <w:rsid w:val="00C14361"/>
    <w:rsid w:val="00C244B8"/>
    <w:rsid w:val="00C36AAC"/>
    <w:rsid w:val="00C375FF"/>
    <w:rsid w:val="00C53167"/>
    <w:rsid w:val="00C65185"/>
    <w:rsid w:val="00C76C44"/>
    <w:rsid w:val="00C77C83"/>
    <w:rsid w:val="00C903CA"/>
    <w:rsid w:val="00CA1889"/>
    <w:rsid w:val="00CD0CD6"/>
    <w:rsid w:val="00CD0FFD"/>
    <w:rsid w:val="00CF028C"/>
    <w:rsid w:val="00CF2B5E"/>
    <w:rsid w:val="00CF4DAD"/>
    <w:rsid w:val="00CF7EB1"/>
    <w:rsid w:val="00D03689"/>
    <w:rsid w:val="00D1429F"/>
    <w:rsid w:val="00D15A25"/>
    <w:rsid w:val="00D26A17"/>
    <w:rsid w:val="00D34B66"/>
    <w:rsid w:val="00D36653"/>
    <w:rsid w:val="00D510D7"/>
    <w:rsid w:val="00D80F3F"/>
    <w:rsid w:val="00D8462E"/>
    <w:rsid w:val="00D9020B"/>
    <w:rsid w:val="00D96BC5"/>
    <w:rsid w:val="00DC4BEA"/>
    <w:rsid w:val="00DE61A8"/>
    <w:rsid w:val="00DF1415"/>
    <w:rsid w:val="00DF37F8"/>
    <w:rsid w:val="00E042B7"/>
    <w:rsid w:val="00E17EB2"/>
    <w:rsid w:val="00E21795"/>
    <w:rsid w:val="00E34500"/>
    <w:rsid w:val="00E34D68"/>
    <w:rsid w:val="00E36E1E"/>
    <w:rsid w:val="00E4438D"/>
    <w:rsid w:val="00E51516"/>
    <w:rsid w:val="00E53C89"/>
    <w:rsid w:val="00E82135"/>
    <w:rsid w:val="00EB1484"/>
    <w:rsid w:val="00EB180A"/>
    <w:rsid w:val="00EC1EF6"/>
    <w:rsid w:val="00EC3BCE"/>
    <w:rsid w:val="00EC3ED6"/>
    <w:rsid w:val="00EC4C7A"/>
    <w:rsid w:val="00EF0A54"/>
    <w:rsid w:val="00EF5266"/>
    <w:rsid w:val="00F2243E"/>
    <w:rsid w:val="00F25524"/>
    <w:rsid w:val="00F33205"/>
    <w:rsid w:val="00F4064F"/>
    <w:rsid w:val="00F41E09"/>
    <w:rsid w:val="00F45685"/>
    <w:rsid w:val="00F56BB1"/>
    <w:rsid w:val="00F674E5"/>
    <w:rsid w:val="00F75891"/>
    <w:rsid w:val="00F761A2"/>
    <w:rsid w:val="00F77E4D"/>
    <w:rsid w:val="00F806EE"/>
    <w:rsid w:val="00F933DE"/>
    <w:rsid w:val="00FA3DA2"/>
    <w:rsid w:val="00FC3BE5"/>
    <w:rsid w:val="00FC6EC8"/>
    <w:rsid w:val="00FE479C"/>
    <w:rsid w:val="00FF5234"/>
    <w:rsid w:val="00FF57A1"/>
    <w:rsid w:val="097FDA5B"/>
    <w:rsid w:val="25B9A456"/>
    <w:rsid w:val="35F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CA28F"/>
  <w15:docId w15:val="{DE07B784-AB4D-4955-9A35-2D4C1823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524"/>
    <w:pPr>
      <w:spacing w:after="200" w:line="276" w:lineRule="auto"/>
    </w:pPr>
    <w:rPr>
      <w:sz w:val="22"/>
      <w:szCs w:val="22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96620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TextkrperZchn">
    <w:name w:val="Textkörper Zchn"/>
    <w:link w:val="Textkrper"/>
    <w:rsid w:val="00966206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6E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36E1E"/>
    <w:rPr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E36E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36E1E"/>
    <w:rPr>
      <w:sz w:val="22"/>
      <w:szCs w:val="22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36E1E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nhideWhenUsed/>
    <w:rsid w:val="00B1667C"/>
    <w:rPr>
      <w:color w:val="0000FF"/>
      <w:u w:val="single"/>
    </w:rPr>
  </w:style>
  <w:style w:type="paragraph" w:styleId="berarbeitung">
    <w:name w:val="Revision"/>
    <w:hidden/>
    <w:uiPriority w:val="99"/>
    <w:semiHidden/>
    <w:rsid w:val="00400A66"/>
    <w:rPr>
      <w:sz w:val="22"/>
      <w:szCs w:val="22"/>
      <w:lang w:eastAsia="zh-CN"/>
    </w:rPr>
  </w:style>
  <w:style w:type="character" w:customStyle="1" w:styleId="ng-star-inserted">
    <w:name w:val="ng-star-inserted"/>
    <w:basedOn w:val="Absatz-Standardschriftart"/>
    <w:rsid w:val="00991F39"/>
  </w:style>
  <w:style w:type="character" w:styleId="Kommentarzeichen">
    <w:name w:val="annotation reference"/>
    <w:basedOn w:val="Absatz-Standardschriftart"/>
    <w:uiPriority w:val="99"/>
    <w:semiHidden/>
    <w:unhideWhenUsed/>
    <w:rsid w:val="00033C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33C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33CB0"/>
    <w:rPr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3C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3CB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litobirgit\CBM\Dept%20Accounting%20and%20Transactions%20-%20Documents\80_Org\50%20Formulare%20Vordrucke\10_InKraft\Bank%20Account%20Details_engl%20v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74</Value>
      <Value>2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Bank details</TermName>
          <TermId xmlns="http://schemas.microsoft.com/office/infopath/2007/PartnerControls">04d696cf-8735-45e8-a780-6a40336fcbd5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bank details</TermName>
          <TermId xmlns="http://schemas.microsoft.com/office/infopath/2007/PartnerControls">b029d4ac-ec40-4c98-bfcf-9b0e8d8c6c2d</TermId>
        </TermInfo>
      </Terms>
    </cc92bdb0fa944447acf309642a11bf0d>
    <NGOOnlineDocumentOwner xmlns="f1e736c5-95ad-4650-bf48-08c723b4bc6c">{"Id":100087,"Name":"Ferlito, Birgit","Guid":"00000000-0000-0000-0000-000000000000"}</NGOOnlineDocument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AC105-BD25-4036-9A8A-D943CADAE0AF}">
  <ds:schemaRefs>
    <ds:schemaRef ds:uri="34c2d733-5a3b-46b4-8675-8241d81f68c4"/>
    <ds:schemaRef ds:uri="http://schemas.microsoft.com/office/2006/documentManagement/types"/>
    <ds:schemaRef ds:uri="http://purl.org/dc/dcmitype/"/>
    <ds:schemaRef ds:uri="f1e736c5-95ad-4650-bf48-08c723b4bc6c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243098e8-3f4f-4673-a502-f50595eedd40"/>
    <ds:schemaRef ds:uri="http://schemas.microsoft.com/sharepoint/v3"/>
    <ds:schemaRef ds:uri="de31252e-e0c1-451f-b2c3-dda863c91d03"/>
  </ds:schemaRefs>
</ds:datastoreItem>
</file>

<file path=customXml/itemProps2.xml><?xml version="1.0" encoding="utf-8"?>
<ds:datastoreItem xmlns:ds="http://schemas.openxmlformats.org/officeDocument/2006/customXml" ds:itemID="{B07E5CE4-0649-46DD-86E9-F37F2BB3449D}"/>
</file>

<file path=customXml/itemProps3.xml><?xml version="1.0" encoding="utf-8"?>
<ds:datastoreItem xmlns:ds="http://schemas.openxmlformats.org/officeDocument/2006/customXml" ds:itemID="{5E5D342C-847C-4856-94FD-016CFA16F0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10A817-FE28-47D5-9631-799775938B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Bank Account Details_engl v7</Template>
  <TotalTime>0</TotalTime>
  <Pages>1</Pages>
  <Words>170</Words>
  <Characters>1074</Characters>
  <Application>Microsoft Office Word</Application>
  <DocSecurity>0</DocSecurity>
  <Lines>8</Lines>
  <Paragraphs>2</Paragraphs>
  <ScaleCrop>false</ScaleCrop>
  <Company>Christian Blind Mission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account details for partner payments Template ES.docx</dc:title>
  <dc:subject/>
  <dc:creator>Ferlito, Birgit</dc:creator>
  <cp:keywords>, docId:C3A6C104BA0A14B52230E708274FE388</cp:keywords>
  <cp:lastModifiedBy>Federmann, Meike</cp:lastModifiedBy>
  <cp:revision>2</cp:revision>
  <cp:lastPrinted>2018-10-23T17:48:00Z</cp:lastPrinted>
  <dcterms:created xsi:type="dcterms:W3CDTF">2023-04-04T10:35:00Z</dcterms:created>
  <dcterms:modified xsi:type="dcterms:W3CDTF">2023-04-04T10:35:00Z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SIP_Label_f1e3ad71-2b62-4a08-97c3-aaac1400f8f2_Enabled">
    <vt:lpwstr>true</vt:lpwstr>
  </property>
  <property fmtid="{D5CDD505-2E9C-101B-9397-08002B2CF9AE}" pid="4" name="MSIP_Label_f1e3ad71-2b62-4a08-97c3-aaac1400f8f2_SetDate">
    <vt:lpwstr>2021-09-08T11:09:49Z</vt:lpwstr>
  </property>
  <property fmtid="{D5CDD505-2E9C-101B-9397-08002B2CF9AE}" pid="5" name="MSIP_Label_f1e3ad71-2b62-4a08-97c3-aaac1400f8f2_Method">
    <vt:lpwstr>Standard</vt:lpwstr>
  </property>
  <property fmtid="{D5CDD505-2E9C-101B-9397-08002B2CF9AE}" pid="6" name="MSIP_Label_f1e3ad71-2b62-4a08-97c3-aaac1400f8f2_Name">
    <vt:lpwstr>Internal CBM International</vt:lpwstr>
  </property>
  <property fmtid="{D5CDD505-2E9C-101B-9397-08002B2CF9AE}" pid="7" name="MSIP_Label_f1e3ad71-2b62-4a08-97c3-aaac1400f8f2_SiteId">
    <vt:lpwstr>87630e11-3313-4ca9-95a4-d66668365b6a</vt:lpwstr>
  </property>
  <property fmtid="{D5CDD505-2E9C-101B-9397-08002B2CF9AE}" pid="8" name="MSIP_Label_f1e3ad71-2b62-4a08-97c3-aaac1400f8f2_ActionId">
    <vt:lpwstr>7bc5d3ee-979d-4de1-a07f-22024c95c098</vt:lpwstr>
  </property>
  <property fmtid="{D5CDD505-2E9C-101B-9397-08002B2CF9AE}" pid="9" name="MSIP_Label_f1e3ad71-2b62-4a08-97c3-aaac1400f8f2_ContentBits">
    <vt:lpwstr>0</vt:lpwstr>
  </property>
  <property fmtid="{D5CDD505-2E9C-101B-9397-08002B2CF9AE}" pid="10" name="MediaServiceImageTags">
    <vt:lpwstr/>
  </property>
  <property fmtid="{D5CDD505-2E9C-101B-9397-08002B2CF9AE}" pid="11" name="NGOOnlineKeywords">
    <vt:lpwstr>2;#bank details|b029d4ac-ec40-4c98-bfcf-9b0e8d8c6c2d</vt:lpwstr>
  </property>
  <property fmtid="{D5CDD505-2E9C-101B-9397-08002B2CF9AE}" pid="12" name="NGOOnlineDocumentType">
    <vt:lpwstr>74;#Bank details|04d696cf-8735-45e8-a780-6a40336fcbd5</vt:lpwstr>
  </property>
  <property fmtid="{D5CDD505-2E9C-101B-9397-08002B2CF9AE}" pid="13" name="NGOOnlinePriorityGroup">
    <vt:lpwstr/>
  </property>
</Properties>
</file>